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AD61" w14:textId="12870B63" w:rsidR="00FD3A56" w:rsidRPr="000357D1" w:rsidRDefault="00FD3A56" w:rsidP="000357D1">
      <w:pPr>
        <w:spacing w:after="0"/>
        <w:ind w:right="0"/>
        <w:jc w:val="center"/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4"/>
          <w:szCs w:val="24"/>
          <w:lang w:val="nl-NL" w:eastAsia="nl-NL"/>
        </w:rPr>
        <w:t>Curriculum Vitae</w:t>
      </w:r>
    </w:p>
    <w:p w14:paraId="27931B1C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5183D5D7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  <w:r w:rsidRPr="00FD3A56"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  <w:t>PERSONAL INFORMATION</w:t>
      </w:r>
    </w:p>
    <w:p w14:paraId="49AF7CAF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b/>
          <w:noProof/>
          <w:snapToGrid w:val="0"/>
          <w:color w:val="auto"/>
          <w:sz w:val="22"/>
          <w:lang w:val="nl-NL" w:eastAsia="nl-NL"/>
        </w:rPr>
      </w:pPr>
    </w:p>
    <w:p w14:paraId="6C4F2EC5" w14:textId="77777777" w:rsidR="00FD3A56" w:rsidRPr="00ED3512" w:rsidRDefault="00FD3A56" w:rsidP="00FD3A56">
      <w:pPr>
        <w:spacing w:after="0"/>
        <w:ind w:right="0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Name: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Martin Nicholas Lagas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4C23CAB" w14:textId="042A1FCE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Address: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Via 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dei Marsari 17</w:t>
      </w:r>
    </w:p>
    <w:p w14:paraId="1A9E44C4" w14:textId="5192EA96" w:rsidR="00FD3A56" w:rsidRPr="0057472A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</w:pP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3003</w:t>
      </w:r>
      <w:r w:rsid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>6 Santa Maria di Sala</w:t>
      </w:r>
      <w:r w:rsidRPr="0057472A">
        <w:rPr>
          <w:rFonts w:ascii="Arial" w:eastAsia="Times New Roman" w:hAnsi="Arial" w:cs="Times New Roman"/>
          <w:noProof/>
          <w:snapToGrid w:val="0"/>
          <w:color w:val="auto"/>
          <w:sz w:val="20"/>
          <w:lang w:val="it-IT" w:eastAsia="nl-NL"/>
        </w:rPr>
        <w:t xml:space="preserve"> (VE)</w:t>
      </w:r>
    </w:p>
    <w:p w14:paraId="44C0C21C" w14:textId="77777777" w:rsidR="00FD3A56" w:rsidRPr="00ED3512" w:rsidRDefault="00FD3A56" w:rsidP="00FD3A56">
      <w:pPr>
        <w:spacing w:after="0"/>
        <w:ind w:left="1416" w:right="0" w:firstLine="708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Italy</w:t>
      </w:r>
      <w:r w:rsidRPr="00ED3512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1E37AC6" w14:textId="4D5879FD" w:rsidR="00FD3A56" w:rsidRPr="00ED3512" w:rsidRDefault="00542249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Nationalities: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>Dutch, Canadian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(in possession of both passports)</w:t>
      </w:r>
    </w:p>
    <w:p w14:paraId="7EE9C628" w14:textId="53BAA0C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House phone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+39 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041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 xml:space="preserve"> </w:t>
      </w:r>
      <w:r w:rsidR="002E35A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5728326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6963F0A1" w14:textId="379956B3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Mobile phone: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  <w:t xml:space="preserve">+39 </w:t>
      </w:r>
      <w:r w:rsidR="00AD532F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324 0905607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3A133352" w14:textId="77777777" w:rsidR="00FD3A56" w:rsidRP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</w:pP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>E-mail: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ab/>
      </w:r>
      <w:r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nicex000</w:t>
      </w:r>
      <w:r w:rsidRPr="00FD3A56">
        <w:rPr>
          <w:rFonts w:ascii="Arial" w:eastAsia="Times New Roman" w:hAnsi="Arial" w:cs="Times New Roman"/>
          <w:i/>
          <w:noProof/>
          <w:snapToGrid w:val="0"/>
          <w:color w:val="auto"/>
          <w:sz w:val="20"/>
          <w:lang w:eastAsia="nl-NL"/>
        </w:rPr>
        <w:t>@yahoo.com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eastAsia="nl-NL"/>
        </w:rPr>
        <w:tab/>
      </w:r>
    </w:p>
    <w:p w14:paraId="0DA49AAC" w14:textId="77777777" w:rsidR="00FD3A56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Date of birth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19/05/1996</w:t>
      </w:r>
    </w:p>
    <w:p w14:paraId="7ECE6FB4" w14:textId="77777777" w:rsidR="00DB66AE" w:rsidRDefault="00FD3A56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Place of birth: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  <w:t>Mirano (VE), Italy</w:t>
      </w:r>
    </w:p>
    <w:p w14:paraId="50A04792" w14:textId="32D8E232" w:rsidR="00DB66AE" w:rsidRDefault="00DB66AE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Driver’s license:</w:t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ab/>
      </w:r>
      <w:r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>Yes</w:t>
      </w:r>
      <w:r w:rsidR="002E35A6" w:rsidRPr="199CCE17"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 (B)</w:t>
      </w:r>
    </w:p>
    <w:p w14:paraId="456A5934" w14:textId="3595BCCB" w:rsidR="00C617D4" w:rsidRDefault="00C617D4" w:rsidP="00FD3A56">
      <w:pPr>
        <w:spacing w:after="0"/>
        <w:ind w:right="0"/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noProof/>
          <w:snapToGrid w:val="0"/>
          <w:color w:val="auto"/>
          <w:sz w:val="20"/>
          <w:lang w:val="nl-NL" w:eastAsia="nl-NL"/>
        </w:rPr>
        <w:t xml:space="preserve">Portfolio: </w:t>
      </w:r>
      <w:hyperlink r:id="rId9" w:history="1">
        <w:r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https://</w:t>
        </w:r>
        <w:r w:rsidR="005E566C" w:rsidRPr="00A3769C">
          <w:rPr>
            <w:rStyle w:val="Hyperlink"/>
            <w:rFonts w:ascii="Arial" w:eastAsia="Times New Roman" w:hAnsi="Arial" w:cs="Times New Roman"/>
            <w:noProof/>
            <w:snapToGrid w:val="0"/>
            <w:sz w:val="20"/>
            <w:lang w:val="nl-NL" w:eastAsia="nl-NL"/>
          </w:rPr>
          <w:t>nicex000.wix.com/martinlagas</w:t>
        </w:r>
      </w:hyperlink>
    </w:p>
    <w:p w14:paraId="7425F3EF" w14:textId="44169EDA" w:rsidR="00C617D4" w:rsidRPr="00C617D4" w:rsidRDefault="199CCE17" w:rsidP="199CCE17">
      <w:pPr>
        <w:spacing w:after="0"/>
        <w:ind w:right="0"/>
        <w:rPr>
          <w:rFonts w:ascii="Arial" w:eastAsia="Arial" w:hAnsi="Arial" w:cs="Arial"/>
          <w:noProof/>
          <w:color w:val="5F5F5F" w:themeColor="hyperlink"/>
          <w:sz w:val="20"/>
          <w:u w:val="single"/>
          <w:lang w:val="nl-NL"/>
        </w:rPr>
      </w:pPr>
      <w:r w:rsidRPr="199CCE17">
        <w:rPr>
          <w:rFonts w:ascii="Arial" w:eastAsia="Times New Roman" w:hAnsi="Arial" w:cs="Times New Roman"/>
          <w:noProof/>
          <w:color w:val="auto"/>
          <w:sz w:val="20"/>
          <w:lang w:val="nl-NL" w:eastAsia="nl-NL"/>
        </w:rPr>
        <w:t xml:space="preserve">GitHub: </w:t>
      </w:r>
      <w:hyperlink r:id="rId10" w:history="1">
        <w:r w:rsidRPr="00840992">
          <w:rPr>
            <w:rStyle w:val="Hyperlink"/>
            <w:rFonts w:ascii="Arial" w:eastAsia="Arial" w:hAnsi="Arial" w:cs="Arial"/>
            <w:noProof/>
            <w:sz w:val="20"/>
            <w:lang w:val="nl-NL"/>
          </w:rPr>
          <w:t>https://github.com/nicex000</w:t>
        </w:r>
      </w:hyperlink>
    </w:p>
    <w:p w14:paraId="6D9F1C2D" w14:textId="77777777" w:rsidR="00FD3A56" w:rsidRPr="00116C57" w:rsidRDefault="00FD3A56" w:rsidP="00FD3A56">
      <w:pPr>
        <w:spacing w:after="0"/>
        <w:ind w:right="0"/>
        <w:jc w:val="both"/>
        <w:rPr>
          <w:rStyle w:val="CommentReference"/>
        </w:rPr>
      </w:pPr>
    </w:p>
    <w:p w14:paraId="051381DD" w14:textId="77777777" w:rsidR="00ED3512" w:rsidRPr="00FD3A56" w:rsidRDefault="00ED3512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0C08CB62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E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2"/>
          <w:szCs w:val="22"/>
          <w:lang w:val="nl-NL" w:eastAsia="nl-NL"/>
        </w:rPr>
        <w:t>DUCATION</w:t>
      </w:r>
    </w:p>
    <w:p w14:paraId="417FB4C6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1A409C6" w14:textId="378116DC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Sept. 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–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Jan 2019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(In Progress) </w:t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Internship at Apollo Journey</w:t>
      </w:r>
    </w:p>
    <w:p w14:paraId="4D17BB8F" w14:textId="2E387E9E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2283337E" w14:textId="14344D7A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VR programmer in Unreal and Unity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79E22B4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</w:p>
    <w:p w14:paraId="14EB54A0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2016 – Present: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46C08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(In Progress) Bachelor degree in International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Game Architecture and Design</w:t>
      </w:r>
    </w:p>
    <w:p w14:paraId="231A4B61" w14:textId="77777777" w:rsidR="00701E17" w:rsidRPr="00FD3A56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42CA8621" w14:textId="77777777" w:rsidR="00701E17" w:rsidRDefault="00701E17" w:rsidP="00701E17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 w:rsidRPr="001F7F41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Bachelor's degree of Science</w:t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604B140F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B4D6B9A" w14:textId="0AEC77E9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2015 – 2016: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Propedeuse in </w:t>
      </w:r>
      <w:r w:rsidRPr="001F7F41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International Game Architecture and Design</w:t>
      </w:r>
    </w:p>
    <w:p w14:paraId="2425B8DB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NHTV, Breda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Netherlands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56316F17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Propaedeutic Diploma.</w:t>
      </w:r>
    </w:p>
    <w:p w14:paraId="25CB1418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EEB8B41" w14:textId="3E6E3A9B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2010 – 2015: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Secondo Grado</w:t>
      </w:r>
    </w:p>
    <w:p w14:paraId="5D4A2822" w14:textId="77777777" w:rsidR="001F7F41" w:rsidRPr="00FD3A56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I.I.S. Levi-Ponti, Mirano (VE)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0F2935F" w14:textId="77777777" w:rsidR="001F7F41" w:rsidRPr="000357D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High School Diploma.</w:t>
      </w:r>
    </w:p>
    <w:p w14:paraId="750C5004" w14:textId="77777777" w:rsidR="001F7F41" w:rsidRDefault="001F7F41" w:rsidP="001F7F41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6BC89BEF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2007 – 2010: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Diploma di Scuola Secondaria di Primo Grado</w:t>
      </w:r>
    </w:p>
    <w:p w14:paraId="0A130DE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   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Villa Grimani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Noventa Padovana (PD)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Italy</w:t>
      </w:r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1808DD97" w14:textId="77777777" w:rsidR="00FD3A56" w:rsidRPr="00FD3A56" w:rsidRDefault="00DB66AE" w:rsidP="00FD3A56">
      <w:pPr>
        <w:spacing w:after="0"/>
        <w:ind w:right="0"/>
        <w:jc w:val="both"/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ab/>
        <w:t>Middle School Diploma</w:t>
      </w:r>
      <w:r w:rsidR="00FD3A56" w:rsidRPr="00FD3A56">
        <w:rPr>
          <w:rFonts w:ascii="Arial" w:eastAsia="Times New Roman" w:hAnsi="Arial" w:cs="Times New Roman"/>
          <w:i/>
          <w:snapToGrid w:val="0"/>
          <w:color w:val="auto"/>
          <w:sz w:val="20"/>
          <w:lang w:val="nl-NL" w:eastAsia="nl-NL"/>
        </w:rPr>
        <w:t>.</w:t>
      </w:r>
    </w:p>
    <w:p w14:paraId="460DD265" w14:textId="44C38CA6" w:rsidR="000357D1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FFA757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EE80B0C" w14:textId="1073E942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SKILLS AND </w:t>
      </w:r>
      <w:r w:rsidR="002E35A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COMPETENCES</w:t>
      </w:r>
    </w:p>
    <w:p w14:paraId="46FC9311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73530032" w14:textId="59BFA841" w:rsidR="00FD3A56" w:rsidRDefault="00353572" w:rsidP="00C577A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Programming and Gamedev</w:t>
      </w:r>
      <w:r w:rsidR="00C577A7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 xml:space="preserve"> skills</w:t>
      </w:r>
      <w:r w:rsidR="00C577A7"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1F3BA510" w14:textId="51CDA736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C/C++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5D4E3187" w14:textId="4F4F8800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C#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757DB513" w14:textId="2CE7B3AF" w:rsidR="00B0427B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Unity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4078AA66" w14:textId="54FC3405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Unreal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)</w:t>
      </w:r>
    </w:p>
    <w:p w14:paraId="54FEFFEB" w14:textId="589B1AE1" w:rsidR="00C577A7" w:rsidRDefault="00C577A7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Blueprinting</w:t>
      </w:r>
      <w:r w:rsidR="00A0386C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0D28E047" w14:textId="09494529" w:rsidR="004F3373" w:rsidRDefault="003349D0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Gameplay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Advanced)</w:t>
      </w:r>
    </w:p>
    <w:p w14:paraId="4214CD00" w14:textId="38D19891" w:rsidR="004F3373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AI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(Advanced)</w:t>
      </w:r>
    </w:p>
    <w:p w14:paraId="3E16092B" w14:textId="52B6D47E" w:rsidR="003349D0" w:rsidRPr="003871B7" w:rsidRDefault="003871B7" w:rsidP="003871B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Networking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51C915AE" w14:textId="3F7F1AC1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Engine, Physics Engine</w:t>
      </w:r>
      <w:r w:rsidR="004F3373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1B23381C" w14:textId="471549CA" w:rsidR="00353572" w:rsidRDefault="00353572" w:rsidP="00C577A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VR</w:t>
      </w:r>
      <w:r w:rsidR="0094274D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</w:t>
      </w:r>
    </w:p>
    <w:p w14:paraId="3B668CB6" w14:textId="490165C2" w:rsidR="00C577A7" w:rsidRDefault="00353572" w:rsidP="25D945E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I have</w:t>
      </w:r>
      <w:r w:rsidR="00D5624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worked in: 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Java,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SQL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(Intermediate) and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JS</w:t>
      </w:r>
      <w:r w:rsidR="00B35E8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</w:t>
      </w:r>
      <w:r w:rsidR="00B35E86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  <w:r w:rsidR="005757B5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PHP,</w:t>
      </w:r>
      <w:r w:rsidR="00C577A7" w:rsidRPr="25D945E7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HTML</w:t>
      </w:r>
    </w:p>
    <w:p w14:paraId="44D32BBB" w14:textId="2158FED8" w:rsidR="25D945E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Agile, Scrum</w:t>
      </w:r>
    </w:p>
    <w:p w14:paraId="71B35AE6" w14:textId="560F64BE" w:rsidR="25D945E7" w:rsidRPr="00116C57" w:rsidRDefault="25D945E7" w:rsidP="25D945E7">
      <w:pPr>
        <w:numPr>
          <w:ilvl w:val="0"/>
          <w:numId w:val="6"/>
        </w:numPr>
        <w:spacing w:after="0"/>
        <w:ind w:right="0"/>
        <w:jc w:val="both"/>
        <w:rPr>
          <w:color w:val="auto"/>
          <w:sz w:val="20"/>
          <w:lang w:val="en-GB" w:eastAsia="nl-NL"/>
        </w:rPr>
      </w:pPr>
      <w:r w:rsidRPr="25D945E7">
        <w:rPr>
          <w:rFonts w:ascii="Arial" w:eastAsia="Times New Roman" w:hAnsi="Arial" w:cs="Times New Roman"/>
          <w:color w:val="auto"/>
          <w:sz w:val="20"/>
          <w:lang w:val="en-GB" w:eastAsia="nl-NL"/>
        </w:rPr>
        <w:t>Perforce</w:t>
      </w:r>
    </w:p>
    <w:p w14:paraId="2798BCB5" w14:textId="77777777" w:rsidR="00116C57" w:rsidRDefault="00116C57" w:rsidP="00116C57">
      <w:pPr>
        <w:spacing w:after="0"/>
        <w:ind w:right="0"/>
        <w:jc w:val="both"/>
        <w:rPr>
          <w:color w:val="auto"/>
          <w:sz w:val="20"/>
          <w:lang w:val="en-GB" w:eastAsia="nl-NL"/>
        </w:rPr>
      </w:pPr>
    </w:p>
    <w:p w14:paraId="02B23D5C" w14:textId="77777777" w:rsidR="00116C57" w:rsidRPr="00FD3A56" w:rsidRDefault="00116C57" w:rsidP="00116C57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u w:val="single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PC skills</w:t>
      </w: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:</w:t>
      </w:r>
    </w:p>
    <w:p w14:paraId="0AE89C03" w14:textId="77777777" w:rsidR="00116C5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bookmarkStart w:id="0" w:name="_Hlk502779792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lastRenderedPageBreak/>
        <w:t>MS-Excel</w:t>
      </w:r>
      <w:bookmarkEnd w:id="0"/>
      <w:r w:rsidRPr="00FD3A56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MS-Word, MS-PowerPoint</w:t>
      </w:r>
    </w:p>
    <w:p w14:paraId="18B5CB4D" w14:textId="77777777" w:rsidR="00116C57" w:rsidRPr="00C577A7" w:rsidRDefault="00116C57" w:rsidP="00116C57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  <w:r w:rsidRPr="00E605E1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Cisco Packet Tracer</w:t>
      </w:r>
      <w:r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>, Networking</w:t>
      </w:r>
      <w:r w:rsidRPr="00622ABB"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  <w:t xml:space="preserve"> </w:t>
      </w:r>
    </w:p>
    <w:p w14:paraId="48DF7455" w14:textId="77777777" w:rsidR="00C577A7" w:rsidRDefault="00C577A7" w:rsidP="00C577A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en-GB" w:eastAsia="nl-NL"/>
        </w:rPr>
      </w:pPr>
    </w:p>
    <w:p w14:paraId="6B183698" w14:textId="77777777" w:rsidR="0014479F" w:rsidRDefault="0014479F" w:rsidP="00FD3A56">
      <w:pP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</w:p>
    <w:p w14:paraId="523B7693" w14:textId="526440D6" w:rsidR="00FD3A56" w:rsidRPr="00FD3A56" w:rsidRDefault="00BA4225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Known Languages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: </w:t>
      </w:r>
    </w:p>
    <w:p w14:paraId="4E40BB58" w14:textId="6A1BA714" w:rsidR="00FD3A56" w:rsidRDefault="002E35A6" w:rsidP="00B67495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English: Mother ton</w:t>
      </w:r>
      <w:r w:rsidR="00BA4225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u</w:t>
      </w:r>
      <w:r w:rsidR="002D21F2" w:rsidRPr="002D21F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e</w:t>
      </w:r>
      <w:r w:rsidR="00FD3A56" w:rsidRPr="00FD3A5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E36A321" w14:textId="62F24D70" w:rsidR="00FD3A56" w:rsidRPr="00C577A7" w:rsidRDefault="002D21F2" w:rsidP="00FD3A56">
      <w:pPr>
        <w:numPr>
          <w:ilvl w:val="0"/>
          <w:numId w:val="6"/>
        </w:num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Italian: </w:t>
      </w:r>
      <w:r w:rsidR="00DB66AE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2nd language, complete fluency in speaking, reading and writing</w:t>
      </w:r>
    </w:p>
    <w:p w14:paraId="7CA1D605" w14:textId="77777777" w:rsidR="000357D1" w:rsidRPr="00FD3A56" w:rsidRDefault="000357D1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086B2D1" w14:textId="40800AD6" w:rsidR="00E83D5F" w:rsidRPr="00ED3512" w:rsidRDefault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PROJECTS AND COURSES</w:t>
      </w:r>
    </w:p>
    <w:p w14:paraId="1C59EA59" w14:textId="77777777" w:rsidR="00ED3512" w:rsidRDefault="00ED3512" w:rsidP="00FD3A56">
      <w:pPr>
        <w:spacing w:after="0"/>
        <w:ind w:right="0"/>
        <w:jc w:val="both"/>
        <w:rPr>
          <w:rFonts w:ascii="Arial" w:eastAsia="Arial" w:hAnsi="Arial" w:cs="Arial"/>
          <w:snapToGrid w:val="0"/>
          <w:color w:val="000000"/>
          <w:sz w:val="20"/>
          <w:lang w:val="nl-NL" w:eastAsia="nl-NL"/>
        </w:rPr>
      </w:pPr>
    </w:p>
    <w:p w14:paraId="66010258" w14:textId="6B9EE7C7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Pr</w:t>
      </w:r>
      <w:bookmarkStart w:id="1" w:name="_GoBack"/>
      <w:bookmarkEnd w:id="1"/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089D42D4" w14:textId="1419750B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</w:p>
    <w:p w14:paraId="2FABD90D" w14:textId="466DBA2D" w:rsidR="00892FE4" w:rsidRDefault="00892FE4" w:rsidP="00892FE4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Jam &lt; Ludum Dare 41 &gt;, Game name: Fintastic Escape (in Unreal).</w:t>
      </w:r>
    </w:p>
    <w:p w14:paraId="4476E103" w14:textId="77777777" w:rsidR="00244244" w:rsidRPr="00892FE4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3F253C6B" w14:textId="5BB28911" w:rsidR="00244244" w:rsidRDefault="00244244" w:rsidP="2E6B73A2">
      <w:pPr>
        <w:spacing w:after="0"/>
        <w:ind w:left="1440" w:right="0" w:hanging="1440"/>
        <w:jc w:val="both"/>
        <w:rPr>
          <w:rFonts w:ascii="Arial" w:eastAsia="Times New Roman" w:hAnsi="Arial" w:cs="Times New Roman"/>
          <w:color w:val="auto"/>
          <w:sz w:val="20"/>
          <w:lang w:val="nl-NL" w:eastAsia="nl-NL"/>
        </w:rPr>
      </w:pP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</w:t>
      </w:r>
      <w:r w:rsidR="00725ED9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Project &lt;The Survivors&gt;, NHTV, Team </w:t>
      </w:r>
      <w:r w:rsidR="002C65D4" w:rsidRPr="2E6B73A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game project (in Unreal) with an external client.</w:t>
      </w:r>
    </w:p>
    <w:p w14:paraId="107E730A" w14:textId="77777777" w:rsidR="00244244" w:rsidRPr="00EA14F1" w:rsidRDefault="00244244" w:rsidP="00244244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</w:p>
    <w:p w14:paraId="1BC4F543" w14:textId="0B9DDB6D" w:rsidR="00EC71A6" w:rsidRPr="00EA14F1" w:rsidRDefault="00EC71A6" w:rsidP="003871B7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2017 – </w:t>
      </w:r>
      <w:r w:rsidR="00CE4285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2018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&lt;Homestead Settlers&gt;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, 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NHTV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Team VR game project (in Unreal) with an external client: Ubisoft (this is an educational project).</w:t>
      </w:r>
    </w:p>
    <w:p w14:paraId="3A3D143C" w14:textId="77777777" w:rsidR="00EC71A6" w:rsidRDefault="00EC71A6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4242CC9" w14:textId="6B413B0C" w:rsidR="00CB3E19" w:rsidRDefault="00CB3E19" w:rsidP="003871B7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2017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 xml:space="preserve">Project &lt;Tumble Tree Tournament&gt;,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NHTV, Team game project 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(in Unity) 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with an external client</w:t>
      </w:r>
      <w:r w:rsidR="00353572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:</w:t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 bitcraft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="00EC71A6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Co.ltd. (Company in Japan)</w:t>
      </w:r>
      <w:r w:rsidR="00701E1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p w14:paraId="74B76A0A" w14:textId="3233A051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EC74FDE" w14:textId="6658B8D3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Stage &lt;Alternanza scuola lavoro&gt;, I.T.I.S. Primo Levi (school) – GSI Group s.r.l. (Company).</w:t>
      </w:r>
    </w:p>
    <w:p w14:paraId="547D961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22BFB8C7" w14:textId="1F4FD3D0" w:rsidR="00CB3E19" w:rsidRDefault="00CB3E19" w:rsidP="00CB3E19">
      <w:pPr>
        <w:spacing w:after="0"/>
        <w:ind w:left="1440" w:right="0" w:hanging="144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2013 &amp; 2014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&lt;Museum Easy for Us&gt;, Scuola Superiore Mediatori Linguistici di Vicenza, english translations for a linguistic university.</w:t>
      </w:r>
    </w:p>
    <w:p w14:paraId="2DB6FB32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4A01EBB9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2014     Comenius Project  &lt;Solar One&gt;, I.T.I.S. Primo Levi (Italy) – ISOV Meslek Lisesi (Turkey).</w:t>
      </w:r>
    </w:p>
    <w:p w14:paraId="23B4686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7C18A434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 – 2013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Course &lt;Cisco CCNA 1&gt;. I.T.I.S. Primo Levi, acquired certificate.</w:t>
      </w:r>
    </w:p>
    <w:p w14:paraId="1E6F8810" w14:textId="77777777" w:rsidR="00CB3E19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31B80F2" w14:textId="76F48A6E" w:rsidR="00FD3A56" w:rsidRPr="00FD3A56" w:rsidRDefault="00CB3E19" w:rsidP="00CB3E19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2012</w:t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</w:r>
      <w:r w:rsidRPr="00CB3E19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ab/>
        <w:t>Project &lt;Aushwitz Fra storia e memoria&gt;, I.T.I.S. Primo Levi.</w:t>
      </w:r>
    </w:p>
    <w:p w14:paraId="612EACD0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56A89841" w14:textId="77777777" w:rsidR="00FD3A56" w:rsidRPr="00FD3A56" w:rsidRDefault="00FD3A56" w:rsidP="00FD3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0"/>
        <w:jc w:val="both"/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</w:pPr>
      <w:r w:rsidRPr="00FD3A56">
        <w:rPr>
          <w:rFonts w:ascii="Arial" w:eastAsia="Times New Roman" w:hAnsi="Arial" w:cs="Times New Roman"/>
          <w:b/>
          <w:snapToGrid w:val="0"/>
          <w:color w:val="auto"/>
          <w:sz w:val="20"/>
          <w:lang w:val="nl-NL" w:eastAsia="nl-NL"/>
        </w:rPr>
        <w:t>INTERESTS AND ADDITIONAL INFORMATION</w:t>
      </w:r>
    </w:p>
    <w:p w14:paraId="1CE5D6A6" w14:textId="77777777" w:rsidR="00FD3A56" w:rsidRPr="00FD3A56" w:rsidRDefault="00FD3A56" w:rsidP="00FD3A56">
      <w:pPr>
        <w:spacing w:after="0"/>
        <w:ind w:right="0"/>
        <w:jc w:val="both"/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</w:pPr>
    </w:p>
    <w:p w14:paraId="17C41D25" w14:textId="4197BEC8" w:rsidR="000D73E4" w:rsidRPr="000D73E4" w:rsidRDefault="000D73E4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PC Gami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 xml:space="preserve">ng: MMORPGs, Open world RPGs, JRPGs, Visual Novels, Cooperative Games, Team-based Online 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G</w:t>
      </w:r>
      <w:r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ames.</w:t>
      </w:r>
    </w:p>
    <w:p w14:paraId="2018C466" w14:textId="2EC08C5A" w:rsidR="000D73E4" w:rsidRPr="000D73E4" w:rsidRDefault="002D21F2" w:rsidP="000D73E4">
      <w:pPr>
        <w:numPr>
          <w:ilvl w:val="0"/>
          <w:numId w:val="7"/>
        </w:numPr>
        <w:spacing w:after="0"/>
        <w:ind w:right="0"/>
        <w:jc w:val="both"/>
        <w:rPr>
          <w:rFonts w:ascii="Arial" w:hAnsi="Arial" w:cs="Arial"/>
          <w:sz w:val="20"/>
          <w:lang w:val="nl-NL"/>
        </w:rPr>
      </w:pPr>
      <w:r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Hobbies: Agility dog training</w:t>
      </w:r>
      <w:r w:rsidR="000357D1" w:rsidRPr="000357D1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skiing</w:t>
      </w:r>
      <w:r w:rsidR="003871B7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, Aikido</w:t>
      </w:r>
      <w:r w:rsidR="000D73E4">
        <w:rPr>
          <w:rFonts w:ascii="Arial" w:eastAsia="Times New Roman" w:hAnsi="Arial" w:cs="Times New Roman"/>
          <w:snapToGrid w:val="0"/>
          <w:color w:val="auto"/>
          <w:sz w:val="20"/>
          <w:lang w:val="nl-NL" w:eastAsia="nl-NL"/>
        </w:rPr>
        <w:t>.</w:t>
      </w:r>
    </w:p>
    <w:sectPr w:rsidR="000D73E4" w:rsidRPr="000D73E4" w:rsidSect="0073293C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1D3DBC" w14:textId="77777777" w:rsidR="005C7C2A" w:rsidRDefault="005C7C2A">
      <w:pPr>
        <w:spacing w:after="0"/>
      </w:pPr>
      <w:r>
        <w:separator/>
      </w:r>
    </w:p>
    <w:p w14:paraId="02D61B36" w14:textId="77777777" w:rsidR="005C7C2A" w:rsidRDefault="005C7C2A"/>
  </w:endnote>
  <w:endnote w:type="continuationSeparator" w:id="0">
    <w:p w14:paraId="75BF5F70" w14:textId="77777777" w:rsidR="005C7C2A" w:rsidRDefault="005C7C2A">
      <w:pPr>
        <w:spacing w:after="0"/>
      </w:pPr>
      <w:r>
        <w:continuationSeparator/>
      </w:r>
    </w:p>
    <w:p w14:paraId="49BD405A" w14:textId="77777777" w:rsidR="005C7C2A" w:rsidRDefault="005C7C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D5582" w14:textId="3A09EB70" w:rsidR="000C3661" w:rsidRDefault="00A933C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840992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221A4" w14:textId="77777777" w:rsidR="005C7C2A" w:rsidRDefault="005C7C2A">
      <w:pPr>
        <w:spacing w:after="0"/>
      </w:pPr>
      <w:r>
        <w:separator/>
      </w:r>
    </w:p>
    <w:p w14:paraId="4CB14AA6" w14:textId="77777777" w:rsidR="005C7C2A" w:rsidRDefault="005C7C2A"/>
  </w:footnote>
  <w:footnote w:type="continuationSeparator" w:id="0">
    <w:p w14:paraId="60E7B83E" w14:textId="77777777" w:rsidR="005C7C2A" w:rsidRDefault="005C7C2A">
      <w:pPr>
        <w:spacing w:after="0"/>
      </w:pPr>
      <w:r>
        <w:continuationSeparator/>
      </w:r>
    </w:p>
    <w:p w14:paraId="349411B8" w14:textId="77777777" w:rsidR="005C7C2A" w:rsidRDefault="005C7C2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23854F00"/>
    <w:multiLevelType w:val="multilevel"/>
    <w:tmpl w:val="9A0C6F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</w:abstractNum>
  <w:abstractNum w:abstractNumId="2" w15:restartNumberingAfterBreak="0">
    <w:nsid w:val="39441477"/>
    <w:multiLevelType w:val="hybridMultilevel"/>
    <w:tmpl w:val="A150EA5C"/>
    <w:lvl w:ilvl="0" w:tplc="0413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C16814"/>
    <w:multiLevelType w:val="hybridMultilevel"/>
    <w:tmpl w:val="0BE25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DF19B5"/>
    <w:multiLevelType w:val="hybridMultilevel"/>
    <w:tmpl w:val="BE7AC598"/>
    <w:lvl w:ilvl="0" w:tplc="0413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3ED0FFA"/>
    <w:multiLevelType w:val="hybridMultilevel"/>
    <w:tmpl w:val="04090001"/>
    <w:lvl w:ilvl="0" w:tplc="083EA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60AB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5848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CEC1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5E96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EF8C6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C9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ACA1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CE4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6"/>
  </w:num>
  <w:num w:numId="7">
    <w:abstractNumId w:val="1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03"/>
    <w:rsid w:val="000357D1"/>
    <w:rsid w:val="000409D3"/>
    <w:rsid w:val="000C3661"/>
    <w:rsid w:val="000D73E4"/>
    <w:rsid w:val="00116C57"/>
    <w:rsid w:val="0014479F"/>
    <w:rsid w:val="001F7F41"/>
    <w:rsid w:val="00244244"/>
    <w:rsid w:val="002C65D4"/>
    <w:rsid w:val="002D21F2"/>
    <w:rsid w:val="002E35A6"/>
    <w:rsid w:val="002F1342"/>
    <w:rsid w:val="003349D0"/>
    <w:rsid w:val="00341238"/>
    <w:rsid w:val="00353572"/>
    <w:rsid w:val="003871B7"/>
    <w:rsid w:val="003A2ED1"/>
    <w:rsid w:val="003E18BB"/>
    <w:rsid w:val="00400872"/>
    <w:rsid w:val="004774A7"/>
    <w:rsid w:val="004B27CF"/>
    <w:rsid w:val="004F3373"/>
    <w:rsid w:val="00542249"/>
    <w:rsid w:val="00563A5A"/>
    <w:rsid w:val="0057472A"/>
    <w:rsid w:val="005757B5"/>
    <w:rsid w:val="005A686F"/>
    <w:rsid w:val="005C7C2A"/>
    <w:rsid w:val="005E566C"/>
    <w:rsid w:val="005F4A00"/>
    <w:rsid w:val="00622ABB"/>
    <w:rsid w:val="00667078"/>
    <w:rsid w:val="006B1BAA"/>
    <w:rsid w:val="00701E17"/>
    <w:rsid w:val="00725ED9"/>
    <w:rsid w:val="0073293C"/>
    <w:rsid w:val="00743173"/>
    <w:rsid w:val="00840992"/>
    <w:rsid w:val="00850B18"/>
    <w:rsid w:val="00874085"/>
    <w:rsid w:val="00892FE4"/>
    <w:rsid w:val="008A0B89"/>
    <w:rsid w:val="008A4482"/>
    <w:rsid w:val="008B237E"/>
    <w:rsid w:val="008F61D7"/>
    <w:rsid w:val="0094274D"/>
    <w:rsid w:val="00945DCA"/>
    <w:rsid w:val="009A03C1"/>
    <w:rsid w:val="009A6A50"/>
    <w:rsid w:val="00A0386C"/>
    <w:rsid w:val="00A3769C"/>
    <w:rsid w:val="00A45F7D"/>
    <w:rsid w:val="00A933C1"/>
    <w:rsid w:val="00A94ACF"/>
    <w:rsid w:val="00AD532F"/>
    <w:rsid w:val="00B0427B"/>
    <w:rsid w:val="00B30551"/>
    <w:rsid w:val="00B30856"/>
    <w:rsid w:val="00B35E86"/>
    <w:rsid w:val="00B8129B"/>
    <w:rsid w:val="00BA4225"/>
    <w:rsid w:val="00BD1203"/>
    <w:rsid w:val="00C167D8"/>
    <w:rsid w:val="00C577A7"/>
    <w:rsid w:val="00C617D4"/>
    <w:rsid w:val="00C73380"/>
    <w:rsid w:val="00C758A3"/>
    <w:rsid w:val="00C9154B"/>
    <w:rsid w:val="00CB3E19"/>
    <w:rsid w:val="00CE4285"/>
    <w:rsid w:val="00CF3250"/>
    <w:rsid w:val="00D04EE6"/>
    <w:rsid w:val="00D27E1F"/>
    <w:rsid w:val="00D56246"/>
    <w:rsid w:val="00DB66AE"/>
    <w:rsid w:val="00DC1832"/>
    <w:rsid w:val="00E03C69"/>
    <w:rsid w:val="00E56ED1"/>
    <w:rsid w:val="00E605E1"/>
    <w:rsid w:val="00E83D5F"/>
    <w:rsid w:val="00EA14F1"/>
    <w:rsid w:val="00EC71A6"/>
    <w:rsid w:val="00ED3512"/>
    <w:rsid w:val="00F46C08"/>
    <w:rsid w:val="00FA61E9"/>
    <w:rsid w:val="00FD3A56"/>
    <w:rsid w:val="199CCE17"/>
    <w:rsid w:val="25D945E7"/>
    <w:rsid w:val="2E6B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7CCC3"/>
  <w15:chartTrackingRefBased/>
  <w15:docId w15:val="{9818AE02-C356-4615-8387-ABDAA7BC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667078"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D3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3A5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3A56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3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3A56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A5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rsid w:val="00C577A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9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40992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nicex000" TargetMode="External"/><Relationship Id="rId4" Type="http://schemas.openxmlformats.org/officeDocument/2006/relationships/styles" Target="styles.xml"/><Relationship Id="rId9" Type="http://schemas.openxmlformats.org/officeDocument/2006/relationships/hyperlink" Target="https://nicex000.wix.com/martinlaga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Nicholas\AppData\Roaming\Microsoft\Templates\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63AB3F-EB2D-42E9-9874-B6721D3223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42</TotalTime>
  <Pages>2</Pages>
  <Words>445</Words>
  <Characters>2541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Nicholas Lagas</dc:creator>
  <cp:keywords/>
  <cp:lastModifiedBy>Martin Nicholas Lagas</cp:lastModifiedBy>
  <cp:revision>3</cp:revision>
  <cp:lastPrinted>2014-11-30T17:10:00Z</cp:lastPrinted>
  <dcterms:created xsi:type="dcterms:W3CDTF">2018-05-26T14:33:00Z</dcterms:created>
  <dcterms:modified xsi:type="dcterms:W3CDTF">2018-11-21T23:12:00Z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